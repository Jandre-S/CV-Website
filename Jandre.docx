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87E5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6690207D" wp14:editId="423B595D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381F1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297fd5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4a66ac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563E936D" w14:textId="77777777" w:rsidTr="00AD0D32">
        <w:trPr>
          <w:trHeight w:val="2880"/>
        </w:trPr>
        <w:tc>
          <w:tcPr>
            <w:tcW w:w="2610" w:type="dxa"/>
            <w:gridSpan w:val="5"/>
          </w:tcPr>
          <w:p w14:paraId="1897082D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79E02B95" wp14:editId="71D1DCDC">
                  <wp:extent cx="1162050" cy="1747932"/>
                  <wp:effectExtent l="0" t="0" r="0" b="5080"/>
                  <wp:docPr id="420037155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189" cy="17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3"/>
          </w:tcPr>
          <w:p w14:paraId="752171B9" w14:textId="5FD42037" w:rsidR="00AD0D32" w:rsidRDefault="00DC225D" w:rsidP="00AD0D32">
            <w:pPr>
              <w:pStyle w:val="Title"/>
              <w:spacing w:after="0"/>
            </w:pPr>
            <w:r>
              <w:t>Jandre’ Serfontein</w:t>
            </w:r>
          </w:p>
          <w:p w14:paraId="1F14C793" w14:textId="5D54FD60" w:rsidR="00AD0D32" w:rsidRDefault="00DC225D" w:rsidP="00526631">
            <w:pPr>
              <w:pStyle w:val="Subtitle"/>
            </w:pPr>
            <w:r>
              <w:t>Windhoek NA</w:t>
            </w:r>
            <w:r w:rsidR="00AD0D32">
              <w:t xml:space="preserve"> | </w:t>
            </w:r>
            <w:r>
              <w:t>081619054</w:t>
            </w:r>
            <w:r w:rsidR="00AD0D32">
              <w:t xml:space="preserve"> | </w:t>
            </w:r>
            <w:r>
              <w:t>jandreserfontein.tcjr2002@gmail.com</w:t>
            </w:r>
            <w:r w:rsidR="00AD0D32">
              <w:t xml:space="preserve"> </w:t>
            </w:r>
          </w:p>
          <w:p w14:paraId="7B3909EC" w14:textId="78837D5F" w:rsidR="00AD0D32" w:rsidRDefault="00AD0D32" w:rsidP="00DE759B"/>
        </w:tc>
      </w:tr>
      <w:tr w:rsidR="00667329" w14:paraId="616E0BF1" w14:textId="77777777" w:rsidTr="00667329">
        <w:trPr>
          <w:trHeight w:val="900"/>
        </w:trPr>
        <w:tc>
          <w:tcPr>
            <w:tcW w:w="10080" w:type="dxa"/>
            <w:gridSpan w:val="8"/>
          </w:tcPr>
          <w:p w14:paraId="39AA9DA1" w14:textId="74510117" w:rsidR="00667329" w:rsidRPr="00667329" w:rsidRDefault="003A738A" w:rsidP="00667329">
            <w:pPr>
              <w:pStyle w:val="Heading1"/>
            </w:pPr>
            <w:r w:rsidRPr="003A738A">
              <w:t>Education</w:t>
            </w:r>
          </w:p>
        </w:tc>
      </w:tr>
      <w:tr w:rsidR="00667329" w14:paraId="4CF8F701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55CD1050" w14:textId="0818D17D" w:rsidR="00667329" w:rsidRDefault="00D02073" w:rsidP="00667329">
            <w:pPr>
              <w:pStyle w:val="Heading3"/>
            </w:pPr>
            <w:r>
              <w:t>2016</w:t>
            </w:r>
          </w:p>
          <w:p w14:paraId="1A4C95B3" w14:textId="73D9E65A" w:rsidR="0047236F" w:rsidRDefault="0047236F" w:rsidP="00667329">
            <w:pPr>
              <w:pStyle w:val="Heading3"/>
            </w:pPr>
            <w:r>
              <w:t>2021</w:t>
            </w:r>
          </w:p>
          <w:p w14:paraId="36F7BF41" w14:textId="081CE6B4" w:rsidR="00667329" w:rsidRPr="005579C9" w:rsidRDefault="00667329" w:rsidP="00EA62A2"/>
        </w:tc>
        <w:tc>
          <w:tcPr>
            <w:tcW w:w="540" w:type="dxa"/>
            <w:gridSpan w:val="2"/>
          </w:tcPr>
          <w:p w14:paraId="5970F38F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C5E47A8" wp14:editId="47EFE7AD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8EE7C35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4a66ac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D3C91B6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77AEC802" w14:textId="224F30E6" w:rsidR="00667329" w:rsidRPr="004823C2" w:rsidRDefault="00692654" w:rsidP="00667329">
            <w:pPr>
              <w:pStyle w:val="Heading2"/>
            </w:pPr>
            <w:r w:rsidRPr="00692654">
              <w:t>High School</w:t>
            </w:r>
          </w:p>
          <w:p w14:paraId="21080D75" w14:textId="5482009A" w:rsidR="00667329" w:rsidRDefault="00A7039E" w:rsidP="00A15401">
            <w:r>
              <w:t>I went to Wind</w:t>
            </w:r>
            <w:r w:rsidR="00086127">
              <w:t xml:space="preserve">hoek </w:t>
            </w:r>
            <w:r w:rsidR="001F0123">
              <w:t>Afrikaans Privaatskool</w:t>
            </w:r>
            <w:r w:rsidR="00C40DF4">
              <w:t xml:space="preserve"> (WAP) </w:t>
            </w:r>
          </w:p>
        </w:tc>
      </w:tr>
      <w:tr w:rsidR="00667329" w14:paraId="3CC62901" w14:textId="77777777" w:rsidTr="00667329">
        <w:trPr>
          <w:trHeight w:val="900"/>
        </w:trPr>
        <w:tc>
          <w:tcPr>
            <w:tcW w:w="1260" w:type="dxa"/>
            <w:vMerge/>
          </w:tcPr>
          <w:p w14:paraId="0628AF5E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4A66AC" w:themeColor="accent1"/>
            </w:tcBorders>
          </w:tcPr>
          <w:p w14:paraId="61DC5FFF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4A66AC" w:themeColor="accent1"/>
            </w:tcBorders>
          </w:tcPr>
          <w:p w14:paraId="5E5B91FA" w14:textId="77777777" w:rsidR="00667329" w:rsidRDefault="00667329" w:rsidP="009C2411"/>
        </w:tc>
        <w:tc>
          <w:tcPr>
            <w:tcW w:w="180" w:type="dxa"/>
          </w:tcPr>
          <w:p w14:paraId="79FC0393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542223D9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0544EF29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50579EB6" w14:textId="77777777" w:rsidR="00667329" w:rsidRDefault="0020629B" w:rsidP="00667329">
            <w:pPr>
              <w:pStyle w:val="Heading3"/>
            </w:pPr>
            <w:sdt>
              <w:sdtPr>
                <w:id w:val="1948647176"/>
                <w:placeholder>
                  <w:docPart w:val="1C3B36B92D5B4F5C86882939CADBEF28"/>
                </w:placeholder>
                <w15:appearance w15:val="hidden"/>
              </w:sdtPr>
              <w:sdtEndPr/>
              <w:sdtContent>
                <w:r w:rsidR="0047236F">
                  <w:t>2021</w:t>
                </w:r>
              </w:sdtContent>
            </w:sdt>
            <w:r w:rsidR="00457AA3">
              <w:t xml:space="preserve"> </w:t>
            </w:r>
          </w:p>
          <w:p w14:paraId="191FD7CB" w14:textId="254326B9" w:rsidR="0047236F" w:rsidRDefault="00A36470" w:rsidP="00667329">
            <w:pPr>
              <w:pStyle w:val="Heading3"/>
            </w:pPr>
            <w:r>
              <w:t>ongoing</w:t>
            </w:r>
          </w:p>
        </w:tc>
        <w:tc>
          <w:tcPr>
            <w:tcW w:w="540" w:type="dxa"/>
            <w:gridSpan w:val="2"/>
          </w:tcPr>
          <w:p w14:paraId="75A644B5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997A433" wp14:editId="298315E4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775400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4a66ac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6A6DC47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4A5D4178" w14:textId="6C8333D4" w:rsidR="00667329" w:rsidRPr="004823C2" w:rsidRDefault="006C33C6" w:rsidP="00667329">
            <w:pPr>
              <w:pStyle w:val="Heading2"/>
            </w:pPr>
            <w:r w:rsidRPr="006C33C6">
              <w:t>University</w:t>
            </w:r>
          </w:p>
          <w:p w14:paraId="0A7E2462" w14:textId="77777777" w:rsidR="00667329" w:rsidRDefault="00A36470" w:rsidP="00A15401">
            <w:r>
              <w:t xml:space="preserve">Studying at </w:t>
            </w:r>
            <w:r w:rsidR="00A06486">
              <w:t>Belgium campus</w:t>
            </w:r>
            <w:r w:rsidR="003701F2">
              <w:t xml:space="preserve">, a </w:t>
            </w:r>
            <w:r w:rsidR="002A749C">
              <w:t>degree in</w:t>
            </w:r>
            <w:r w:rsidR="00A06486">
              <w:t xml:space="preserve"> </w:t>
            </w:r>
            <w:r w:rsidR="003701F2">
              <w:t>B Comp</w:t>
            </w:r>
            <w:r w:rsidR="002A749C">
              <w:t xml:space="preserve"> and decide to go </w:t>
            </w:r>
            <w:r w:rsidR="00D66E43">
              <w:t>into software en</w:t>
            </w:r>
            <w:r w:rsidR="005A0A0E">
              <w:t xml:space="preserve">gineering and </w:t>
            </w:r>
            <w:proofErr w:type="gramStart"/>
            <w:r w:rsidR="005A0A0E">
              <w:t>is</w:t>
            </w:r>
            <w:proofErr w:type="gramEnd"/>
            <w:r w:rsidR="005A0A0E">
              <w:t xml:space="preserve"> </w:t>
            </w:r>
          </w:p>
          <w:p w14:paraId="469961AC" w14:textId="3AA5CC75" w:rsidR="008959D0" w:rsidRPr="005579C9" w:rsidRDefault="008959D0" w:rsidP="00A15401">
            <w:r>
              <w:t>currently in my 3de year.</w:t>
            </w:r>
          </w:p>
        </w:tc>
      </w:tr>
      <w:tr w:rsidR="00667329" w14:paraId="30C9BA1D" w14:textId="77777777" w:rsidTr="00667329">
        <w:trPr>
          <w:trHeight w:val="783"/>
        </w:trPr>
        <w:tc>
          <w:tcPr>
            <w:tcW w:w="1260" w:type="dxa"/>
            <w:vMerge/>
          </w:tcPr>
          <w:p w14:paraId="4097AC0B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4A66AC" w:themeColor="accent1"/>
            </w:tcBorders>
          </w:tcPr>
          <w:p w14:paraId="15B00C06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4A66AC" w:themeColor="accent1"/>
            </w:tcBorders>
          </w:tcPr>
          <w:p w14:paraId="1DC9F67B" w14:textId="77777777" w:rsidR="00667329" w:rsidRDefault="00667329" w:rsidP="009C2411"/>
        </w:tc>
        <w:tc>
          <w:tcPr>
            <w:tcW w:w="180" w:type="dxa"/>
          </w:tcPr>
          <w:p w14:paraId="68019E47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1220294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7E50A181" w14:textId="77777777" w:rsidTr="00AD0D32">
        <w:trPr>
          <w:trHeight w:val="720"/>
        </w:trPr>
        <w:tc>
          <w:tcPr>
            <w:tcW w:w="10080" w:type="dxa"/>
            <w:gridSpan w:val="8"/>
          </w:tcPr>
          <w:p w14:paraId="45F5B5EA" w14:textId="77777777" w:rsidR="00AD0D32" w:rsidRPr="00AD0D32" w:rsidRDefault="00AD0D32" w:rsidP="00AD0D32"/>
        </w:tc>
      </w:tr>
      <w:tr w:rsidR="00667329" w14:paraId="13FC9A58" w14:textId="77777777" w:rsidTr="00AD0D32">
        <w:trPr>
          <w:trHeight w:val="907"/>
        </w:trPr>
        <w:tc>
          <w:tcPr>
            <w:tcW w:w="10080" w:type="dxa"/>
            <w:gridSpan w:val="8"/>
          </w:tcPr>
          <w:p w14:paraId="7650C759" w14:textId="78EFD978" w:rsidR="00667329" w:rsidRPr="00FA67BD" w:rsidRDefault="00DC683C" w:rsidP="00DC683C">
            <w:pPr>
              <w:pStyle w:val="Heading2"/>
              <w:rPr>
                <w:rFonts w:eastAsiaTheme="minorHAnsi"/>
                <w:sz w:val="44"/>
                <w:szCs w:val="34"/>
              </w:rPr>
            </w:pPr>
            <w:r w:rsidRPr="00FA67BD">
              <w:rPr>
                <w:rFonts w:eastAsiaTheme="minorHAnsi"/>
                <w:sz w:val="44"/>
                <w:szCs w:val="34"/>
              </w:rPr>
              <w:t>Additional courses</w:t>
            </w:r>
          </w:p>
        </w:tc>
      </w:tr>
      <w:tr w:rsidR="00313CEB" w14:paraId="1B8952C8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5CB9E2EE" w14:textId="12901E7B" w:rsidR="00313CEB" w:rsidRDefault="00313CEB" w:rsidP="00DE759B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6243B0CE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EB8BBE" wp14:editId="7B5CCF89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D6053D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4a66ac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9E2C1B3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6B2DDB53" w14:textId="7E57893C" w:rsidR="00313CEB" w:rsidRPr="004823C2" w:rsidRDefault="00981B94" w:rsidP="00667329">
            <w:pPr>
              <w:pStyle w:val="Heading2"/>
            </w:pPr>
            <w:r>
              <w:t>Programing Hub</w:t>
            </w:r>
          </w:p>
          <w:p w14:paraId="5943DD30" w14:textId="74855DB3" w:rsidR="00313CEB" w:rsidRPr="005579C9" w:rsidRDefault="00457AA3" w:rsidP="00457AA3">
            <w:r>
              <w:t xml:space="preserve"> </w:t>
            </w:r>
            <w:r w:rsidR="00906B3A" w:rsidRPr="00906B3A">
              <w:t xml:space="preserve">I used programming hub to </w:t>
            </w:r>
            <w:r w:rsidR="00FD7477" w:rsidRPr="00906B3A">
              <w:t>get</w:t>
            </w:r>
            <w:r w:rsidR="00623529" w:rsidRPr="00623529">
              <w:t xml:space="preserve"> </w:t>
            </w:r>
            <w:r w:rsidR="00FD7477" w:rsidRPr="00623529">
              <w:t>an</w:t>
            </w:r>
            <w:r w:rsidR="00623529" w:rsidRPr="00623529">
              <w:t xml:space="preserve"> introduction to other languages and IT information</w:t>
            </w:r>
            <w:r w:rsidR="00FD7477">
              <w:t>.</w:t>
            </w:r>
            <w:r w:rsidR="00FD7477" w:rsidRPr="00FD7477">
              <w:t xml:space="preserve"> Programming hub has an interesting way of explaining the different courses</w:t>
            </w:r>
            <w:r w:rsidR="006D454C" w:rsidRPr="006D454C">
              <w:t xml:space="preserve"> and provides a different insight</w:t>
            </w:r>
            <w:r w:rsidR="006D454C">
              <w:t>.</w:t>
            </w:r>
          </w:p>
        </w:tc>
      </w:tr>
      <w:tr w:rsidR="00313CEB" w14:paraId="218CAA30" w14:textId="77777777" w:rsidTr="00667329">
        <w:trPr>
          <w:trHeight w:val="783"/>
        </w:trPr>
        <w:tc>
          <w:tcPr>
            <w:tcW w:w="1260" w:type="dxa"/>
            <w:vMerge/>
          </w:tcPr>
          <w:p w14:paraId="7E397C0C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4A66AC" w:themeColor="accent1"/>
            </w:tcBorders>
          </w:tcPr>
          <w:p w14:paraId="7E58DDCE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4A66AC" w:themeColor="accent1"/>
            </w:tcBorders>
          </w:tcPr>
          <w:p w14:paraId="32421502" w14:textId="77777777" w:rsidR="00313CEB" w:rsidRDefault="00313CEB" w:rsidP="009C2411"/>
        </w:tc>
        <w:tc>
          <w:tcPr>
            <w:tcW w:w="180" w:type="dxa"/>
          </w:tcPr>
          <w:p w14:paraId="2C2CBA3B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4AF12E5E" w14:textId="77777777" w:rsidR="00313CEB" w:rsidRPr="005579C9" w:rsidRDefault="00313CEB" w:rsidP="00DE759B"/>
        </w:tc>
      </w:tr>
      <w:tr w:rsidR="00313CEB" w14:paraId="7E67D699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2C69A557" w14:textId="27650E14" w:rsidR="00313CEB" w:rsidRDefault="00313CEB" w:rsidP="00DE759B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6BF8D365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92C0F8" wp14:editId="4301A9DC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DD69FB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4a66ac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3D2ACE6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043FB9EB" w14:textId="4603F920" w:rsidR="00313CEB" w:rsidRPr="004823C2" w:rsidRDefault="00EB6B8C" w:rsidP="00DE759B">
            <w:pPr>
              <w:pStyle w:val="Heading2"/>
            </w:pPr>
            <w:r>
              <w:t>solo</w:t>
            </w:r>
            <w:r w:rsidR="00363F11">
              <w:t>learn</w:t>
            </w:r>
          </w:p>
          <w:p w14:paraId="1BCC0EFE" w14:textId="239A805B" w:rsidR="00313CEB" w:rsidRPr="005579C9" w:rsidRDefault="00E23D9B" w:rsidP="00DE759B">
            <w:r w:rsidRPr="00E23D9B">
              <w:t>Sololearn is nice because it is a way for you to practice code and they also provide Projects that you must do on your own and there's also a community that you can ask if you're struggling</w:t>
            </w:r>
          </w:p>
        </w:tc>
      </w:tr>
      <w:tr w:rsidR="00313CEB" w14:paraId="578815B6" w14:textId="77777777" w:rsidTr="00667329">
        <w:trPr>
          <w:trHeight w:val="783"/>
        </w:trPr>
        <w:tc>
          <w:tcPr>
            <w:tcW w:w="1260" w:type="dxa"/>
            <w:vMerge/>
          </w:tcPr>
          <w:p w14:paraId="70A0B1DA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4A66AC" w:themeColor="accent1"/>
            </w:tcBorders>
          </w:tcPr>
          <w:p w14:paraId="5FD3E537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4A66AC" w:themeColor="accent1"/>
            </w:tcBorders>
          </w:tcPr>
          <w:p w14:paraId="5F0D53E8" w14:textId="77777777" w:rsidR="00313CEB" w:rsidRDefault="00313CEB" w:rsidP="009C2411"/>
        </w:tc>
        <w:tc>
          <w:tcPr>
            <w:tcW w:w="180" w:type="dxa"/>
          </w:tcPr>
          <w:p w14:paraId="1D58DED3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7568FB92" w14:textId="77777777" w:rsidR="00313CEB" w:rsidRPr="005579C9" w:rsidRDefault="00313CEB" w:rsidP="00DE759B"/>
        </w:tc>
      </w:tr>
      <w:tr w:rsidR="00AD0D32" w:rsidRPr="00AD0D32" w14:paraId="49FD4592" w14:textId="77777777" w:rsidTr="00AD0D32">
        <w:trPr>
          <w:trHeight w:val="432"/>
        </w:trPr>
        <w:tc>
          <w:tcPr>
            <w:tcW w:w="10080" w:type="dxa"/>
            <w:gridSpan w:val="8"/>
          </w:tcPr>
          <w:p w14:paraId="1AB5C2C2" w14:textId="77777777" w:rsidR="00AD0D32" w:rsidRPr="00AD0D32" w:rsidRDefault="00AD0D32" w:rsidP="00AD0D32"/>
        </w:tc>
      </w:tr>
      <w:tr w:rsidR="006307EA" w14:paraId="366FC994" w14:textId="77777777" w:rsidTr="00AD0D32">
        <w:trPr>
          <w:trHeight w:val="907"/>
        </w:trPr>
        <w:tc>
          <w:tcPr>
            <w:tcW w:w="5040" w:type="dxa"/>
            <w:gridSpan w:val="6"/>
          </w:tcPr>
          <w:p w14:paraId="1462DB9E" w14:textId="77777777" w:rsidR="006307EA" w:rsidRPr="005579C9" w:rsidRDefault="0020629B" w:rsidP="00AD0D32">
            <w:pPr>
              <w:pStyle w:val="Heading1"/>
            </w:pPr>
            <w:sdt>
              <w:sdtPr>
                <w:id w:val="-1392877668"/>
                <w:placeholder>
                  <w:docPart w:val="15ACBF08827B441CAFB9524173499CE1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2F8FED41" w14:textId="77777777" w:rsidR="006307EA" w:rsidRPr="005579C9" w:rsidRDefault="006307EA" w:rsidP="00AD0D32"/>
        </w:tc>
        <w:tc>
          <w:tcPr>
            <w:tcW w:w="4770" w:type="dxa"/>
          </w:tcPr>
          <w:p w14:paraId="3F8D9A93" w14:textId="77777777" w:rsidR="006307EA" w:rsidRPr="005579C9" w:rsidRDefault="0020629B" w:rsidP="00AD0D32">
            <w:pPr>
              <w:pStyle w:val="Heading1"/>
            </w:pPr>
            <w:sdt>
              <w:sdtPr>
                <w:id w:val="926163282"/>
                <w:placeholder>
                  <w:docPart w:val="9B83BC33E14D409BAAA7E486E1730439"/>
                </w:placeholder>
                <w:temporary/>
                <w:showingPlcHdr/>
                <w15:appearance w15:val="hidden"/>
              </w:sdtPr>
              <w:sdtEndPr/>
              <w:sdtContent>
                <w:r w:rsidR="006307EA">
                  <w:t>Activities</w:t>
                </w:r>
              </w:sdtContent>
            </w:sdt>
          </w:p>
        </w:tc>
      </w:tr>
      <w:tr w:rsidR="006307EA" w14:paraId="0D66806A" w14:textId="77777777" w:rsidTr="006307EA">
        <w:trPr>
          <w:trHeight w:val="783"/>
        </w:trPr>
        <w:tc>
          <w:tcPr>
            <w:tcW w:w="5040" w:type="dxa"/>
            <w:gridSpan w:val="6"/>
          </w:tcPr>
          <w:p w14:paraId="7994F3E0" w14:textId="5305A85C" w:rsidR="006307EA" w:rsidRPr="00457AA3" w:rsidRDefault="00DB1D69" w:rsidP="00457AA3">
            <w:pPr>
              <w:pStyle w:val="ListBullet"/>
            </w:pPr>
            <w:r>
              <w:t>C#</w:t>
            </w:r>
          </w:p>
          <w:p w14:paraId="625CD2A8" w14:textId="36E429F6" w:rsidR="006307EA" w:rsidRPr="00457AA3" w:rsidRDefault="00DB1D69" w:rsidP="00457AA3">
            <w:pPr>
              <w:pStyle w:val="ListBullet"/>
            </w:pPr>
            <w:r>
              <w:t>SQL</w:t>
            </w:r>
          </w:p>
          <w:p w14:paraId="1E0A61A8" w14:textId="2B5E3CF5" w:rsidR="006307EA" w:rsidRPr="006E1507" w:rsidRDefault="004B63B2" w:rsidP="00DE759B">
            <w:pPr>
              <w:pStyle w:val="ListBullet"/>
            </w:pPr>
            <w:r>
              <w:t>HTML</w:t>
            </w:r>
          </w:p>
          <w:p w14:paraId="74CA7506" w14:textId="77777777" w:rsidR="006307EA" w:rsidRDefault="004B63B2" w:rsidP="00DE759B">
            <w:pPr>
              <w:pStyle w:val="ListBullet"/>
            </w:pPr>
            <w:r>
              <w:t>CSS</w:t>
            </w:r>
          </w:p>
          <w:p w14:paraId="5484A822" w14:textId="77777777" w:rsidR="004B63B2" w:rsidRDefault="004B63B2" w:rsidP="00DE759B">
            <w:pPr>
              <w:pStyle w:val="ListBullet"/>
            </w:pPr>
            <w:r>
              <w:t>JavaScri</w:t>
            </w:r>
            <w:r w:rsidR="003D3F32">
              <w:t>pt</w:t>
            </w:r>
          </w:p>
          <w:p w14:paraId="4B3C72AA" w14:textId="73D6CAED" w:rsidR="00137CE7" w:rsidRDefault="00137CE7" w:rsidP="00DE759B">
            <w:pPr>
              <w:pStyle w:val="ListBullet"/>
            </w:pPr>
            <w:r>
              <w:t>Python</w:t>
            </w:r>
          </w:p>
          <w:p w14:paraId="0F512FB8" w14:textId="1F741A8E" w:rsidR="003D3F32" w:rsidRPr="005579C9" w:rsidRDefault="003D3F32" w:rsidP="003D3F3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0" w:type="dxa"/>
          </w:tcPr>
          <w:p w14:paraId="38A05679" w14:textId="77777777" w:rsidR="006307EA" w:rsidRPr="006E1507" w:rsidRDefault="006307EA" w:rsidP="00DE759B"/>
        </w:tc>
        <w:tc>
          <w:tcPr>
            <w:tcW w:w="4770" w:type="dxa"/>
          </w:tcPr>
          <w:p w14:paraId="38358F57" w14:textId="77777777" w:rsidR="006307EA" w:rsidRDefault="0003009A" w:rsidP="00DE759B">
            <w:r>
              <w:t>Reading</w:t>
            </w:r>
          </w:p>
          <w:p w14:paraId="418E0531" w14:textId="23A4C888" w:rsidR="0003009A" w:rsidRDefault="0003009A" w:rsidP="00DE759B">
            <w:r w:rsidRPr="0003009A">
              <w:t>Exercise</w:t>
            </w:r>
          </w:p>
          <w:p w14:paraId="069B426B" w14:textId="5B956EB9" w:rsidR="003077C7" w:rsidRDefault="003077C7" w:rsidP="00DE759B">
            <w:r w:rsidRPr="003077C7">
              <w:t>Learning</w:t>
            </w:r>
          </w:p>
          <w:p w14:paraId="4F911035" w14:textId="1E27A583" w:rsidR="003077C7" w:rsidRDefault="003077C7" w:rsidP="00DE759B">
            <w:r>
              <w:t>G</w:t>
            </w:r>
            <w:r w:rsidRPr="003077C7">
              <w:t>ames</w:t>
            </w:r>
          </w:p>
          <w:p w14:paraId="7A22355F" w14:textId="0B312165" w:rsidR="0003009A" w:rsidRPr="005579C9" w:rsidRDefault="0003009A" w:rsidP="00DE759B"/>
        </w:tc>
      </w:tr>
    </w:tbl>
    <w:p w14:paraId="30592293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724D6" w14:textId="77777777" w:rsidR="00DC225D" w:rsidRDefault="00DC225D" w:rsidP="003D42E9">
      <w:r>
        <w:separator/>
      </w:r>
    </w:p>
  </w:endnote>
  <w:endnote w:type="continuationSeparator" w:id="0">
    <w:p w14:paraId="00474418" w14:textId="77777777" w:rsidR="00DC225D" w:rsidRDefault="00DC225D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7E494" w14:textId="77777777" w:rsidR="00DC225D" w:rsidRDefault="00DC225D" w:rsidP="003D42E9">
      <w:r>
        <w:separator/>
      </w:r>
    </w:p>
  </w:footnote>
  <w:footnote w:type="continuationSeparator" w:id="0">
    <w:p w14:paraId="6555A968" w14:textId="77777777" w:rsidR="00DC225D" w:rsidRDefault="00DC225D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064B8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A66A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A66A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A66A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1"/>
  </w:num>
  <w:num w:numId="2" w16cid:durableId="1210998015">
    <w:abstractNumId w:val="2"/>
  </w:num>
  <w:num w:numId="3" w16cid:durableId="126815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5D"/>
    <w:rsid w:val="0003009A"/>
    <w:rsid w:val="000761F2"/>
    <w:rsid w:val="00086127"/>
    <w:rsid w:val="000D60A5"/>
    <w:rsid w:val="000E055C"/>
    <w:rsid w:val="00137CE7"/>
    <w:rsid w:val="00180710"/>
    <w:rsid w:val="0019254A"/>
    <w:rsid w:val="001A07E0"/>
    <w:rsid w:val="001D5578"/>
    <w:rsid w:val="001D7755"/>
    <w:rsid w:val="001F0123"/>
    <w:rsid w:val="0020629B"/>
    <w:rsid w:val="00231540"/>
    <w:rsid w:val="002370D3"/>
    <w:rsid w:val="002A749C"/>
    <w:rsid w:val="002E7596"/>
    <w:rsid w:val="0030456C"/>
    <w:rsid w:val="003077C7"/>
    <w:rsid w:val="00313CEB"/>
    <w:rsid w:val="00315265"/>
    <w:rsid w:val="00322C94"/>
    <w:rsid w:val="00363F11"/>
    <w:rsid w:val="003701F2"/>
    <w:rsid w:val="0039032E"/>
    <w:rsid w:val="003A738A"/>
    <w:rsid w:val="003C0547"/>
    <w:rsid w:val="003D3F32"/>
    <w:rsid w:val="003D42E9"/>
    <w:rsid w:val="003E4645"/>
    <w:rsid w:val="003F4542"/>
    <w:rsid w:val="00413FAB"/>
    <w:rsid w:val="00430E0C"/>
    <w:rsid w:val="00457AA3"/>
    <w:rsid w:val="0047236F"/>
    <w:rsid w:val="004823C2"/>
    <w:rsid w:val="00483E87"/>
    <w:rsid w:val="004940BD"/>
    <w:rsid w:val="004A6BB1"/>
    <w:rsid w:val="004B63B2"/>
    <w:rsid w:val="00523B0B"/>
    <w:rsid w:val="00526631"/>
    <w:rsid w:val="00531E08"/>
    <w:rsid w:val="00547401"/>
    <w:rsid w:val="005A0A0E"/>
    <w:rsid w:val="005B647F"/>
    <w:rsid w:val="005B65A2"/>
    <w:rsid w:val="0061481A"/>
    <w:rsid w:val="00623529"/>
    <w:rsid w:val="006307EA"/>
    <w:rsid w:val="0063153B"/>
    <w:rsid w:val="00634838"/>
    <w:rsid w:val="00667329"/>
    <w:rsid w:val="00671B73"/>
    <w:rsid w:val="00692654"/>
    <w:rsid w:val="006C33C6"/>
    <w:rsid w:val="006D454C"/>
    <w:rsid w:val="00713365"/>
    <w:rsid w:val="00724932"/>
    <w:rsid w:val="00744959"/>
    <w:rsid w:val="007B5CC7"/>
    <w:rsid w:val="007B67D3"/>
    <w:rsid w:val="008038BB"/>
    <w:rsid w:val="008543EA"/>
    <w:rsid w:val="008635B7"/>
    <w:rsid w:val="00865306"/>
    <w:rsid w:val="008959D0"/>
    <w:rsid w:val="008E42E7"/>
    <w:rsid w:val="008F52BA"/>
    <w:rsid w:val="009048D2"/>
    <w:rsid w:val="00906B3A"/>
    <w:rsid w:val="00960AE6"/>
    <w:rsid w:val="00981B94"/>
    <w:rsid w:val="009C2411"/>
    <w:rsid w:val="00A06486"/>
    <w:rsid w:val="00A15401"/>
    <w:rsid w:val="00A36470"/>
    <w:rsid w:val="00A457B0"/>
    <w:rsid w:val="00A6401B"/>
    <w:rsid w:val="00A7039E"/>
    <w:rsid w:val="00A9448F"/>
    <w:rsid w:val="00AB5A73"/>
    <w:rsid w:val="00AD0D32"/>
    <w:rsid w:val="00B067CD"/>
    <w:rsid w:val="00B70A77"/>
    <w:rsid w:val="00B758ED"/>
    <w:rsid w:val="00BA6B97"/>
    <w:rsid w:val="00C40DF4"/>
    <w:rsid w:val="00C832BD"/>
    <w:rsid w:val="00C832CD"/>
    <w:rsid w:val="00D02073"/>
    <w:rsid w:val="00D51E18"/>
    <w:rsid w:val="00D66E43"/>
    <w:rsid w:val="00D7168E"/>
    <w:rsid w:val="00DB1D69"/>
    <w:rsid w:val="00DC225D"/>
    <w:rsid w:val="00DC683C"/>
    <w:rsid w:val="00DE759B"/>
    <w:rsid w:val="00E0696E"/>
    <w:rsid w:val="00E23D9B"/>
    <w:rsid w:val="00EA62A2"/>
    <w:rsid w:val="00EB6B8C"/>
    <w:rsid w:val="00EB6FE0"/>
    <w:rsid w:val="00EC5D87"/>
    <w:rsid w:val="00EE4AD0"/>
    <w:rsid w:val="00F85A56"/>
    <w:rsid w:val="00F96D85"/>
    <w:rsid w:val="00FA4408"/>
    <w:rsid w:val="00FA67BD"/>
    <w:rsid w:val="00FB0432"/>
    <w:rsid w:val="00FC6625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2ABF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100E10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4A66AC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4A66AC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4A66AC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100E10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100E10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4A66AC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4A66AC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4A66AC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4A66AC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4A66AC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A66AC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4A66AC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4A66AC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d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3B36B92D5B4F5C86882939CADBE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8E14D-39D3-4A6D-8E20-DDF5FF93E25C}"/>
      </w:docPartPr>
      <w:docPartBody>
        <w:p w:rsidR="00F90889" w:rsidRDefault="00F90889">
          <w:pPr>
            <w:pStyle w:val="1C3B36B92D5B4F5C86882939CADBEF28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15ACBF08827B441CAFB9524173499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8E2C-40BD-48D3-AC1C-B08FFF19D09C}"/>
      </w:docPartPr>
      <w:docPartBody>
        <w:p w:rsidR="00F90889" w:rsidRDefault="00F90889">
          <w:pPr>
            <w:pStyle w:val="15ACBF08827B441CAFB9524173499CE1"/>
          </w:pPr>
          <w:r w:rsidRPr="00CF1A49">
            <w:t>Skills</w:t>
          </w:r>
        </w:p>
      </w:docPartBody>
    </w:docPart>
    <w:docPart>
      <w:docPartPr>
        <w:name w:val="9B83BC33E14D409BAAA7E486E1730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1B4D-210E-4A2A-86DA-BD72DFBFAF59}"/>
      </w:docPartPr>
      <w:docPartBody>
        <w:p w:rsidR="00F90889" w:rsidRDefault="00F90889">
          <w:pPr>
            <w:pStyle w:val="9B83BC33E14D409BAAA7E486E1730439"/>
          </w:pPr>
          <w: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9"/>
    <w:rsid w:val="00F9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794B12EA324B839F536FF69CA63F3A">
    <w:name w:val="CF794B12EA324B839F536FF69CA63F3A"/>
  </w:style>
  <w:style w:type="paragraph" w:customStyle="1" w:styleId="77675D9C6D16403880346EAA74879808">
    <w:name w:val="77675D9C6D16403880346EAA74879808"/>
  </w:style>
  <w:style w:type="paragraph" w:customStyle="1" w:styleId="1C3B36B92D5B4F5C86882939CADBEF28">
    <w:name w:val="1C3B36B92D5B4F5C86882939CADBEF28"/>
  </w:style>
  <w:style w:type="paragraph" w:customStyle="1" w:styleId="15ACBF08827B441CAFB9524173499CE1">
    <w:name w:val="15ACBF08827B441CAFB9524173499CE1"/>
  </w:style>
  <w:style w:type="paragraph" w:customStyle="1" w:styleId="9B83BC33E14D409BAAA7E486E1730439">
    <w:name w:val="9B83BC33E14D409BAAA7E486E17304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2024-05-10T15:44:00Z</dcterms:created>
  <dcterms:modified xsi:type="dcterms:W3CDTF">2024-05-10T15:44:00Z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